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6D" w:rsidRDefault="009769D9">
      <w:pPr>
        <w:pStyle w:val="a5"/>
      </w:pPr>
      <w:sdt>
        <w:sdtPr>
          <w:rPr>
            <w:highlight w:val="yellow"/>
          </w:rPr>
          <w:alias w:val="Введіть своє ім’я:"/>
          <w:tag w:val=""/>
          <w:id w:val="-328297061"/>
          <w:placeholder>
            <w:docPart w:val="393087582CBF4B1880928112E057F30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EE1969" w:rsidRPr="00CF0E90">
            <w:rPr>
              <w:highlight w:val="yellow"/>
              <w:lang w:val="en-US"/>
            </w:rPr>
            <w:t>Name</w:t>
          </w:r>
        </w:sdtContent>
      </w:sdt>
    </w:p>
    <w:p w:rsidR="00394A6D" w:rsidRPr="00CF0E90" w:rsidRDefault="00EE1969">
      <w:pPr>
        <w:rPr>
          <w:color w:val="002060"/>
        </w:rPr>
      </w:pPr>
      <w:proofErr w:type="spellStart"/>
      <w:r w:rsidRPr="00CF0E90">
        <w:rPr>
          <w:color w:val="002060"/>
          <w:lang w:val="en-US"/>
        </w:rPr>
        <w:t>Adress</w:t>
      </w:r>
      <w:proofErr w:type="spellEnd"/>
      <w:r w:rsidR="00CC75DB" w:rsidRPr="00CF0E90">
        <w:rPr>
          <w:color w:val="002060"/>
          <w:lang w:bidi="uk-UA"/>
        </w:rPr>
        <w:t xml:space="preserve">, </w:t>
      </w:r>
      <w:proofErr w:type="spellStart"/>
      <w:r w:rsidRPr="00CF0E90">
        <w:rPr>
          <w:color w:val="002060"/>
          <w:lang w:val="en-US"/>
        </w:rPr>
        <w:t>Misto</w:t>
      </w:r>
      <w:proofErr w:type="spellEnd"/>
      <w:r w:rsidR="00CC75DB" w:rsidRPr="00CF0E90">
        <w:rPr>
          <w:color w:val="002060"/>
          <w:lang w:bidi="uk-UA"/>
        </w:rPr>
        <w:t xml:space="preserve"> | </w:t>
      </w:r>
      <w:proofErr w:type="spellStart"/>
      <w:r w:rsidRPr="00CF0E90">
        <w:rPr>
          <w:color w:val="002060"/>
          <w:lang w:val="en-US"/>
        </w:rPr>
        <w:t>Telefon</w:t>
      </w:r>
      <w:proofErr w:type="spellEnd"/>
      <w:r w:rsidR="00CC75DB" w:rsidRPr="00CF0E90">
        <w:rPr>
          <w:color w:val="002060"/>
          <w:lang w:bidi="uk-UA"/>
        </w:rPr>
        <w:t xml:space="preserve"> | </w:t>
      </w:r>
      <w:r w:rsidRPr="00CF0E90">
        <w:rPr>
          <w:color w:val="002060"/>
          <w:lang w:val="en-US"/>
        </w:rPr>
        <w:t>E-mail</w:t>
      </w:r>
    </w:p>
    <w:sdt>
      <w:sdtPr>
        <w:alias w:val="Ціль:"/>
        <w:tag w:val="Ціль:"/>
        <w:id w:val="-736782104"/>
        <w:placeholder>
          <w:docPart w:val="F8CC0CBE254A46EBA8B09EE81D1293C1"/>
        </w:placeholder>
        <w:temporary/>
        <w:showingPlcHdr/>
      </w:sdtPr>
      <w:sdtEndPr/>
      <w:sdtContent>
        <w:p w:rsidR="00394A6D" w:rsidRDefault="007D00B3">
          <w:pPr>
            <w:pStyle w:val="1"/>
          </w:pPr>
          <w:r w:rsidRPr="00CF0E90">
            <w:rPr>
              <w:highlight w:val="yellow"/>
              <w:lang w:bidi="uk-UA"/>
            </w:rPr>
            <w:t>Ціль</w:t>
          </w:r>
        </w:p>
      </w:sdtContent>
    </w:sdt>
    <w:p w:rsidR="00394A6D" w:rsidRDefault="00EE1969" w:rsidP="00DD4208">
      <w:pPr>
        <w:pStyle w:val="a0"/>
      </w:pPr>
      <w:r>
        <w:rPr>
          <w:lang w:val="en-US"/>
        </w:rPr>
        <w:t>Task</w:t>
      </w:r>
    </w:p>
    <w:sdt>
      <w:sdtPr>
        <w:alias w:val="Освіта:"/>
        <w:tag w:val="Освіта:"/>
        <w:id w:val="1513793667"/>
        <w:placeholder>
          <w:docPart w:val="1471AFB2D6B8402B85A9A015D9865CFA"/>
        </w:placeholder>
        <w:temporary/>
        <w:showingPlcHdr/>
      </w:sdtPr>
      <w:sdtEndPr/>
      <w:sdtContent>
        <w:p w:rsidR="00394A6D" w:rsidRDefault="007D00B3">
          <w:pPr>
            <w:pStyle w:val="1"/>
          </w:pPr>
          <w:r w:rsidRPr="00CF0E90">
            <w:rPr>
              <w:highlight w:val="yellow"/>
              <w:lang w:bidi="uk-UA"/>
            </w:rPr>
            <w:t>Освіта</w:t>
          </w:r>
        </w:p>
      </w:sdtContent>
    </w:sdt>
    <w:p w:rsidR="00394A6D" w:rsidRPr="00CF0E90" w:rsidRDefault="009769D9" w:rsidP="00F13395">
      <w:pPr>
        <w:pStyle w:val="21"/>
        <w:rPr>
          <w:color w:val="002060"/>
        </w:rPr>
      </w:pPr>
      <w:sdt>
        <w:sdtPr>
          <w:rPr>
            <w:color w:val="002060"/>
          </w:rPr>
          <w:alias w:val="Введіть ступінь 1:"/>
          <w:tag w:val="Введіть ступінь 1:"/>
          <w:id w:val="-1403435167"/>
          <w:placeholder>
            <w:docPart w:val="832948479A984197963E3FEC4A6193C5"/>
          </w:placeholder>
          <w:temporary/>
          <w:showingPlcHdr/>
          <w:text/>
        </w:sdtPr>
        <w:sdtEndPr/>
        <w:sdtContent>
          <w:r w:rsidR="007D00B3" w:rsidRPr="00CF0E90">
            <w:rPr>
              <w:color w:val="002060"/>
              <w:lang w:bidi="uk-UA"/>
            </w:rPr>
            <w:t>Ступінь</w:t>
          </w:r>
          <w:r w:rsidR="00CC75DB" w:rsidRPr="00CF0E90">
            <w:rPr>
              <w:color w:val="002060"/>
              <w:lang w:bidi="uk-UA"/>
            </w:rPr>
            <w:t> 1</w:t>
          </w:r>
        </w:sdtContent>
      </w:sdt>
      <w:r w:rsidR="007D00B3" w:rsidRPr="00CF0E90">
        <w:rPr>
          <w:color w:val="002060"/>
          <w:lang w:bidi="uk-UA"/>
        </w:rPr>
        <w:t xml:space="preserve"> | </w:t>
      </w:r>
      <w:r w:rsidR="00EE1969" w:rsidRPr="00CF0E90">
        <w:rPr>
          <w:color w:val="002060"/>
          <w:lang w:val="en-US"/>
        </w:rPr>
        <w:t>DATE</w:t>
      </w:r>
      <w:r w:rsidR="00EE1969" w:rsidRPr="00CF0E90">
        <w:rPr>
          <w:color w:val="002060"/>
        </w:rPr>
        <w:t xml:space="preserve"> </w:t>
      </w:r>
      <w:r w:rsidR="00EE1969" w:rsidRPr="00CF0E90">
        <w:rPr>
          <w:color w:val="002060"/>
          <w:lang w:val="en-US"/>
        </w:rPr>
        <w:t>STUDY</w:t>
      </w:r>
      <w:r w:rsidR="007D00B3" w:rsidRPr="00CF0E90">
        <w:rPr>
          <w:color w:val="002060"/>
          <w:lang w:bidi="uk-UA"/>
        </w:rPr>
        <w:t xml:space="preserve"> | </w:t>
      </w:r>
      <w:r w:rsidR="00EE1969" w:rsidRPr="00CF0E90">
        <w:rPr>
          <w:color w:val="002060"/>
          <w:lang w:val="en-US"/>
        </w:rPr>
        <w:t>yNIVER</w:t>
      </w:r>
      <w:bookmarkStart w:id="0" w:name="_GoBack"/>
      <w:bookmarkEnd w:id="0"/>
    </w:p>
    <w:sdt>
      <w:sdtPr>
        <w:alias w:val="Досвід роботи:"/>
        <w:tag w:val="Досвід роботи:"/>
        <w:id w:val="1494989950"/>
        <w:placeholder>
          <w:docPart w:val="F3084991554A4B2C8BF5C42B508EF827"/>
        </w:placeholder>
        <w:temporary/>
        <w:showingPlcHdr/>
      </w:sdtPr>
      <w:sdtEndPr/>
      <w:sdtContent>
        <w:p w:rsidR="00394A6D" w:rsidRDefault="007D00B3">
          <w:pPr>
            <w:pStyle w:val="1"/>
          </w:pPr>
          <w:r w:rsidRPr="00CF0E90">
            <w:rPr>
              <w:highlight w:val="yellow"/>
              <w:lang w:bidi="uk-UA"/>
            </w:rPr>
            <w:t>Досвід роботи</w:t>
          </w:r>
        </w:p>
      </w:sdtContent>
    </w:sdt>
    <w:p w:rsidR="00D56207" w:rsidRPr="00CF0E90" w:rsidRDefault="00EE1969" w:rsidP="00EE1969">
      <w:pPr>
        <w:pStyle w:val="21"/>
        <w:rPr>
          <w:color w:val="002060"/>
        </w:rPr>
      </w:pPr>
      <w:r w:rsidRPr="00CF0E90">
        <w:rPr>
          <w:color w:val="002060"/>
          <w:lang w:val="en-US"/>
        </w:rPr>
        <w:t>pOSADA</w:t>
      </w:r>
      <w:r w:rsidR="007D00B3" w:rsidRPr="00CF0E90">
        <w:rPr>
          <w:color w:val="002060"/>
          <w:lang w:bidi="uk-UA"/>
        </w:rPr>
        <w:t xml:space="preserve"> | </w:t>
      </w:r>
      <w:r w:rsidRPr="00CF0E90">
        <w:rPr>
          <w:color w:val="002060"/>
          <w:lang w:val="en-US"/>
        </w:rPr>
        <w:t>cOMPANY</w:t>
      </w:r>
      <w:r w:rsidR="007D00B3" w:rsidRPr="00CF0E90">
        <w:rPr>
          <w:color w:val="002060"/>
          <w:lang w:bidi="uk-UA"/>
        </w:rPr>
        <w:t xml:space="preserve"> | </w:t>
      </w:r>
      <w:r w:rsidRPr="00CF0E90">
        <w:rPr>
          <w:color w:val="002060"/>
          <w:lang w:val="en-US"/>
        </w:rPr>
        <w:t>dATE START WORK</w:t>
      </w:r>
      <w:r w:rsidR="007D00B3" w:rsidRPr="00CF0E90">
        <w:rPr>
          <w:color w:val="002060"/>
          <w:lang w:bidi="uk-UA"/>
        </w:rPr>
        <w:t xml:space="preserve"> – </w:t>
      </w:r>
      <w:r w:rsidRPr="00CF0E90">
        <w:rPr>
          <w:color w:val="002060"/>
          <w:lang w:val="en-US"/>
        </w:rPr>
        <w:t>dATE END WORK</w:t>
      </w:r>
    </w:p>
    <w:p w:rsidR="00F13395" w:rsidRDefault="00F13395" w:rsidP="00F13395">
      <w:pPr>
        <w:pStyle w:val="a0"/>
        <w:numPr>
          <w:ilvl w:val="0"/>
          <w:numId w:val="0"/>
        </w:numPr>
        <w:ind w:left="360"/>
      </w:pPr>
    </w:p>
    <w:p w:rsidR="00F13395" w:rsidRDefault="00F13395" w:rsidP="00F13395">
      <w:pPr>
        <w:pStyle w:val="a0"/>
        <w:numPr>
          <w:ilvl w:val="0"/>
          <w:numId w:val="0"/>
        </w:numPr>
        <w:ind w:left="360"/>
      </w:pPr>
    </w:p>
    <w:p w:rsidR="00F13395" w:rsidRDefault="00F13395" w:rsidP="00F13395">
      <w:pPr>
        <w:pStyle w:val="a0"/>
        <w:numPr>
          <w:ilvl w:val="0"/>
          <w:numId w:val="0"/>
        </w:numPr>
        <w:ind w:left="360"/>
      </w:pPr>
    </w:p>
    <w:p w:rsidR="00F13395" w:rsidRPr="00F13395" w:rsidRDefault="00EE1969" w:rsidP="00F13395">
      <w:pPr>
        <w:pStyle w:val="a0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Date send </w:t>
      </w:r>
      <w:proofErr w:type="spellStart"/>
      <w:r>
        <w:rPr>
          <w:lang w:val="en-US"/>
        </w:rPr>
        <w:t>rezume</w:t>
      </w:r>
      <w:proofErr w:type="spellEnd"/>
      <w:r>
        <w:rPr>
          <w:lang w:val="en-US"/>
        </w:rPr>
        <w:t>:</w:t>
      </w:r>
      <w:r w:rsidR="00F13395">
        <w:t xml:space="preserve"> </w:t>
      </w:r>
    </w:p>
    <w:p w:rsidR="00F13395" w:rsidRPr="00F13395" w:rsidRDefault="00F13395" w:rsidP="00F13395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sectPr w:rsidR="00F13395" w:rsidRPr="00F13395" w:rsidSect="00D81B26">
      <w:footerReference w:type="default" r:id="rId8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9D9" w:rsidRDefault="009769D9">
      <w:pPr>
        <w:spacing w:after="0"/>
      </w:pPr>
      <w:r>
        <w:separator/>
      </w:r>
    </w:p>
  </w:endnote>
  <w:endnote w:type="continuationSeparator" w:id="0">
    <w:p w:rsidR="009769D9" w:rsidRDefault="00976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aa"/>
        </w:pPr>
        <w:r>
          <w:rPr>
            <w:lang w:bidi="uk-UA"/>
          </w:rPr>
          <w:fldChar w:fldCharType="begin"/>
        </w:r>
        <w:r>
          <w:rPr>
            <w:lang w:bidi="uk-UA"/>
          </w:rPr>
          <w:instrText xml:space="preserve"> PAGE   \* MERGEFORMAT </w:instrText>
        </w:r>
        <w:r>
          <w:rPr>
            <w:lang w:bidi="uk-UA"/>
          </w:rPr>
          <w:fldChar w:fldCharType="separate"/>
        </w:r>
        <w:r w:rsidR="005E5E55">
          <w:rPr>
            <w:noProof/>
            <w:lang w:bidi="uk-UA"/>
          </w:rPr>
          <w:t>2</w:t>
        </w:r>
        <w:r>
          <w:rPr>
            <w:noProof/>
            <w:lang w:bidi="uk-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9D9" w:rsidRDefault="009769D9">
      <w:pPr>
        <w:spacing w:after="0"/>
      </w:pPr>
      <w:r>
        <w:separator/>
      </w:r>
    </w:p>
  </w:footnote>
  <w:footnote w:type="continuationSeparator" w:id="0">
    <w:p w:rsidR="009769D9" w:rsidRDefault="009769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3E7B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39D60330"/>
    <w:multiLevelType w:val="multilevel"/>
    <w:tmpl w:val="867E0FF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a0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95"/>
    <w:rsid w:val="00374627"/>
    <w:rsid w:val="00394A6D"/>
    <w:rsid w:val="003F19B9"/>
    <w:rsid w:val="004476A1"/>
    <w:rsid w:val="005114E7"/>
    <w:rsid w:val="005E5E55"/>
    <w:rsid w:val="00616068"/>
    <w:rsid w:val="006D3009"/>
    <w:rsid w:val="006E401C"/>
    <w:rsid w:val="0077621B"/>
    <w:rsid w:val="007963CE"/>
    <w:rsid w:val="007D00B3"/>
    <w:rsid w:val="008916B6"/>
    <w:rsid w:val="008E10EB"/>
    <w:rsid w:val="009763C8"/>
    <w:rsid w:val="009769D9"/>
    <w:rsid w:val="00A8131A"/>
    <w:rsid w:val="00B769EE"/>
    <w:rsid w:val="00BA290D"/>
    <w:rsid w:val="00C57E43"/>
    <w:rsid w:val="00C72B59"/>
    <w:rsid w:val="00CC75DB"/>
    <w:rsid w:val="00CF0E90"/>
    <w:rsid w:val="00D33143"/>
    <w:rsid w:val="00D56207"/>
    <w:rsid w:val="00D765AF"/>
    <w:rsid w:val="00D81B26"/>
    <w:rsid w:val="00DD4208"/>
    <w:rsid w:val="00EA2B92"/>
    <w:rsid w:val="00EE1969"/>
    <w:rsid w:val="00F1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uk-UA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6207"/>
  </w:style>
  <w:style w:type="paragraph" w:styleId="1">
    <w:name w:val="heading 1"/>
    <w:basedOn w:val="a1"/>
    <w:link w:val="10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6">
    <w:name w:val="Название Знак"/>
    <w:basedOn w:val="a2"/>
    <w:link w:val="a5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7">
    <w:name w:val="Placeholder Text"/>
    <w:basedOn w:val="a2"/>
    <w:uiPriority w:val="99"/>
    <w:semiHidden/>
    <w:rsid w:val="008916B6"/>
    <w:rPr>
      <w:color w:val="707070" w:themeColor="accent3" w:themeShade="BF"/>
    </w:rPr>
  </w:style>
  <w:style w:type="paragraph" w:styleId="a0">
    <w:name w:val="List Bullet"/>
    <w:basedOn w:val="a1"/>
    <w:uiPriority w:val="10"/>
    <w:qFormat/>
    <w:pPr>
      <w:numPr>
        <w:numId w:val="14"/>
      </w:numPr>
      <w:spacing w:after="80"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pPr>
      <w:spacing w:after="0"/>
    </w:pPr>
    <w:rPr>
      <w:color w:val="141414" w:themeColor="accent1"/>
    </w:rPr>
  </w:style>
  <w:style w:type="character" w:customStyle="1" w:styleId="ab">
    <w:name w:val="Нижний колонтитул Знак"/>
    <w:basedOn w:val="a2"/>
    <w:link w:val="aa"/>
    <w:uiPriority w:val="99"/>
    <w:rPr>
      <w:color w:val="141414" w:themeColor="accent1"/>
    </w:rPr>
  </w:style>
  <w:style w:type="character" w:styleId="ac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d">
    <w:name w:val="annotation text"/>
    <w:basedOn w:val="a1"/>
    <w:link w:val="ae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ae">
    <w:name w:val="Текст примечания Знак"/>
    <w:basedOn w:val="a2"/>
    <w:link w:val="ad"/>
    <w:uiPriority w:val="99"/>
    <w:semiHidden/>
    <w:rPr>
      <w:color w:val="auto"/>
      <w:szCs w:val="20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af0">
    <w:name w:val="Текст выноски Знак"/>
    <w:basedOn w:val="a2"/>
    <w:link w:val="af"/>
    <w:uiPriority w:val="99"/>
    <w:semiHidden/>
    <w:rPr>
      <w:rFonts w:ascii="Segoe UI" w:hAnsi="Segoe UI" w:cs="Segoe UI"/>
    </w:rPr>
  </w:style>
  <w:style w:type="character" w:customStyle="1" w:styleId="10">
    <w:name w:val="Заголовок 1 Знак"/>
    <w:basedOn w:val="a2"/>
    <w:link w:val="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af1">
    <w:name w:val="Bibliography"/>
    <w:basedOn w:val="a1"/>
    <w:next w:val="a1"/>
    <w:uiPriority w:val="37"/>
    <w:semiHidden/>
    <w:unhideWhenUsed/>
    <w:rsid w:val="00CC75DB"/>
  </w:style>
  <w:style w:type="paragraph" w:styleId="af2">
    <w:name w:val="Block Text"/>
    <w:basedOn w:val="a1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3">
    <w:name w:val="Body Text"/>
    <w:basedOn w:val="a1"/>
    <w:link w:val="af4"/>
    <w:uiPriority w:val="99"/>
    <w:semiHidden/>
    <w:unhideWhenUsed/>
    <w:rsid w:val="00CC75DB"/>
    <w:pPr>
      <w:spacing w:after="120"/>
    </w:pPr>
  </w:style>
  <w:style w:type="character" w:customStyle="1" w:styleId="af4">
    <w:name w:val="Основной текст Знак"/>
    <w:basedOn w:val="a2"/>
    <w:link w:val="af3"/>
    <w:uiPriority w:val="99"/>
    <w:semiHidden/>
    <w:rsid w:val="00CC75DB"/>
  </w:style>
  <w:style w:type="paragraph" w:styleId="23">
    <w:name w:val="Body Text 2"/>
    <w:basedOn w:val="a1"/>
    <w:link w:val="24"/>
    <w:uiPriority w:val="99"/>
    <w:semiHidden/>
    <w:unhideWhenUsed/>
    <w:rsid w:val="00CC75DB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CC75DB"/>
  </w:style>
  <w:style w:type="paragraph" w:styleId="33">
    <w:name w:val="Body Text 3"/>
    <w:basedOn w:val="a1"/>
    <w:link w:val="34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CC75DB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CC75DB"/>
    <w:pPr>
      <w:spacing w:after="280"/>
      <w:ind w:firstLine="360"/>
    </w:pPr>
  </w:style>
  <w:style w:type="character" w:customStyle="1" w:styleId="af6">
    <w:name w:val="Красная строка Знак"/>
    <w:basedOn w:val="af4"/>
    <w:link w:val="af5"/>
    <w:uiPriority w:val="99"/>
    <w:semiHidden/>
    <w:rsid w:val="00CC75DB"/>
  </w:style>
  <w:style w:type="paragraph" w:styleId="af7">
    <w:name w:val="Body Text Indent"/>
    <w:basedOn w:val="a1"/>
    <w:link w:val="af8"/>
    <w:uiPriority w:val="99"/>
    <w:semiHidden/>
    <w:unhideWhenUsed/>
    <w:rsid w:val="00CC75DB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uiPriority w:val="99"/>
    <w:semiHidden/>
    <w:rsid w:val="00CC75DB"/>
  </w:style>
  <w:style w:type="paragraph" w:styleId="25">
    <w:name w:val="Body Text First Indent 2"/>
    <w:basedOn w:val="af7"/>
    <w:link w:val="26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26">
    <w:name w:val="Красная строка 2 Знак"/>
    <w:basedOn w:val="af8"/>
    <w:link w:val="25"/>
    <w:uiPriority w:val="99"/>
    <w:semiHidden/>
    <w:rsid w:val="00CC75DB"/>
  </w:style>
  <w:style w:type="paragraph" w:styleId="27">
    <w:name w:val="Body Text Indent 2"/>
    <w:basedOn w:val="a1"/>
    <w:link w:val="28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CC75DB"/>
  </w:style>
  <w:style w:type="paragraph" w:styleId="35">
    <w:name w:val="Body Text Indent 3"/>
    <w:basedOn w:val="a1"/>
    <w:link w:val="36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CC75DB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fb">
    <w:name w:val="Closing"/>
    <w:basedOn w:val="a1"/>
    <w:link w:val="afc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c">
    <w:name w:val="Прощание Знак"/>
    <w:basedOn w:val="a2"/>
    <w:link w:val="afb"/>
    <w:uiPriority w:val="2"/>
    <w:semiHidden/>
    <w:rsid w:val="00CC75DB"/>
  </w:style>
  <w:style w:type="table" w:styleId="afd">
    <w:name w:val="Colorful Grid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annotation subject"/>
    <w:basedOn w:val="ad"/>
    <w:next w:val="ad"/>
    <w:link w:val="aff1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ff1">
    <w:name w:val="Тема примечания Знак"/>
    <w:basedOn w:val="ae"/>
    <w:link w:val="aff0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aff2">
    <w:name w:val="Dark List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3">
    <w:name w:val="Date"/>
    <w:basedOn w:val="a1"/>
    <w:next w:val="a1"/>
    <w:link w:val="aff4"/>
    <w:uiPriority w:val="1"/>
    <w:semiHidden/>
    <w:unhideWhenUsed/>
    <w:qFormat/>
    <w:rsid w:val="00CC75DB"/>
  </w:style>
  <w:style w:type="character" w:customStyle="1" w:styleId="aff4">
    <w:name w:val="Дата Знак"/>
    <w:basedOn w:val="a2"/>
    <w:link w:val="aff3"/>
    <w:uiPriority w:val="1"/>
    <w:semiHidden/>
    <w:rsid w:val="00CC75DB"/>
  </w:style>
  <w:style w:type="paragraph" w:styleId="aff5">
    <w:name w:val="Document Map"/>
    <w:basedOn w:val="a1"/>
    <w:link w:val="aff6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CC75DB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75DB"/>
    <w:pPr>
      <w:spacing w:after="0"/>
    </w:pPr>
  </w:style>
  <w:style w:type="character" w:customStyle="1" w:styleId="aff8">
    <w:name w:val="Электронная подпись Знак"/>
    <w:basedOn w:val="a2"/>
    <w:link w:val="aff7"/>
    <w:uiPriority w:val="99"/>
    <w:semiHidden/>
    <w:rsid w:val="00CC75DB"/>
  </w:style>
  <w:style w:type="character" w:styleId="aff9">
    <w:name w:val="Emphasis"/>
    <w:basedOn w:val="a2"/>
    <w:uiPriority w:val="20"/>
    <w:semiHidden/>
    <w:unhideWhenUsed/>
    <w:qFormat/>
    <w:rsid w:val="00CC75DB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CC75DB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CC75DB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fff">
    <w:name w:val="footnote reference"/>
    <w:basedOn w:val="a2"/>
    <w:uiPriority w:val="99"/>
    <w:semiHidden/>
    <w:unhideWhenUsed/>
    <w:rsid w:val="00CC75DB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32">
    <w:name w:val="Заголовок 3 Знак"/>
    <w:basedOn w:val="a2"/>
    <w:link w:val="31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75DB"/>
  </w:style>
  <w:style w:type="paragraph" w:styleId="HTML0">
    <w:name w:val="HTML Address"/>
    <w:basedOn w:val="a1"/>
    <w:link w:val="HTML1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CC75DB"/>
    <w:rPr>
      <w:i/>
      <w:iCs/>
    </w:rPr>
  </w:style>
  <w:style w:type="character" w:styleId="HTML2">
    <w:name w:val="HTML Cite"/>
    <w:basedOn w:val="a2"/>
    <w:uiPriority w:val="99"/>
    <w:semiHidden/>
    <w:unhideWhenUsed/>
    <w:rsid w:val="00CC75DB"/>
    <w:rPr>
      <w:i/>
      <w:iCs/>
    </w:rPr>
  </w:style>
  <w:style w:type="character" w:styleId="HTML3">
    <w:name w:val="HTML Code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75D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CC75D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75DB"/>
    <w:rPr>
      <w:i/>
      <w:iCs/>
    </w:rPr>
  </w:style>
  <w:style w:type="character" w:styleId="afff2">
    <w:name w:val="Hyperlink"/>
    <w:basedOn w:val="a2"/>
    <w:uiPriority w:val="99"/>
    <w:semiHidden/>
    <w:unhideWhenUsed/>
    <w:rsid w:val="00CC75DB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fff4">
    <w:name w:val="Intense Emphasis"/>
    <w:basedOn w:val="a2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afff5">
    <w:name w:val="Intense Quote"/>
    <w:basedOn w:val="a1"/>
    <w:next w:val="a1"/>
    <w:link w:val="afff6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6">
    <w:name w:val="Выделенная цитата Знак"/>
    <w:basedOn w:val="a2"/>
    <w:link w:val="afff5"/>
    <w:uiPriority w:val="30"/>
    <w:semiHidden/>
    <w:rsid w:val="00CC75DB"/>
    <w:rPr>
      <w:i/>
      <w:iCs/>
      <w:color w:val="141414" w:themeColor="accent1"/>
    </w:rPr>
  </w:style>
  <w:style w:type="character" w:styleId="afff7">
    <w:name w:val="Intense Reference"/>
    <w:basedOn w:val="a2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afff8">
    <w:name w:val="Light Grid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9">
    <w:name w:val="Light List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a">
    <w:name w:val="Light Shading"/>
    <w:basedOn w:val="a3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b">
    <w:name w:val="List"/>
    <w:basedOn w:val="a1"/>
    <w:uiPriority w:val="99"/>
    <w:semiHidden/>
    <w:unhideWhenUsed/>
    <w:rsid w:val="00CC75DB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CC75DB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CC75DB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CC75DB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CC75DB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CC75DB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CC75DB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CC75DB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a">
    <w:name w:val="List Number"/>
    <w:basedOn w:val="a1"/>
    <w:uiPriority w:val="12"/>
    <w:rsid w:val="00CC75D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CC75DB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affff0">
    <w:name w:val="Message Header"/>
    <w:basedOn w:val="a1"/>
    <w:link w:val="affff1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No Spacing"/>
    <w:uiPriority w:val="36"/>
    <w:semiHidden/>
    <w:unhideWhenUsed/>
    <w:qFormat/>
    <w:rsid w:val="00CC75DB"/>
    <w:pPr>
      <w:spacing w:after="0"/>
    </w:pPr>
  </w:style>
  <w:style w:type="paragraph" w:styleId="affff3">
    <w:name w:val="Normal (Web)"/>
    <w:basedOn w:val="a1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CC75DB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CC75DB"/>
    <w:pPr>
      <w:spacing w:after="0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CC75DB"/>
  </w:style>
  <w:style w:type="character" w:styleId="affff7">
    <w:name w:val="page number"/>
    <w:basedOn w:val="a2"/>
    <w:uiPriority w:val="99"/>
    <w:semiHidden/>
    <w:unhideWhenUsed/>
    <w:rsid w:val="00CC75DB"/>
  </w:style>
  <w:style w:type="table" w:customStyle="1" w:styleId="PlainTable1">
    <w:name w:val="Plain Table 1"/>
    <w:basedOn w:val="a3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CC75DB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2f1">
    <w:name w:val="Цитата 2 Знак"/>
    <w:basedOn w:val="a2"/>
    <w:link w:val="2f0"/>
    <w:uiPriority w:val="29"/>
    <w:semiHidden/>
    <w:rsid w:val="00CC75DB"/>
    <w:rPr>
      <w:i/>
      <w:iCs/>
    </w:rPr>
  </w:style>
  <w:style w:type="paragraph" w:styleId="affffa">
    <w:name w:val="Salutation"/>
    <w:basedOn w:val="a1"/>
    <w:next w:val="a1"/>
    <w:link w:val="affffb"/>
    <w:uiPriority w:val="2"/>
    <w:semiHidden/>
    <w:unhideWhenUsed/>
    <w:qFormat/>
    <w:rsid w:val="00CC75DB"/>
  </w:style>
  <w:style w:type="character" w:customStyle="1" w:styleId="affffb">
    <w:name w:val="Приветствие Знак"/>
    <w:basedOn w:val="a2"/>
    <w:link w:val="affffa"/>
    <w:uiPriority w:val="2"/>
    <w:semiHidden/>
    <w:rsid w:val="00CC75DB"/>
  </w:style>
  <w:style w:type="paragraph" w:styleId="affffc">
    <w:name w:val="Signature"/>
    <w:basedOn w:val="a1"/>
    <w:link w:val="affffd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fffd">
    <w:name w:val="Подпись Знак"/>
    <w:basedOn w:val="a2"/>
    <w:link w:val="affffc"/>
    <w:uiPriority w:val="2"/>
    <w:semiHidden/>
    <w:rsid w:val="00CC75DB"/>
  </w:style>
  <w:style w:type="character" w:customStyle="1" w:styleId="SmartHyperlink">
    <w:name w:val="Smart Hyperlink"/>
    <w:basedOn w:val="a2"/>
    <w:uiPriority w:val="99"/>
    <w:semiHidden/>
    <w:unhideWhenUsed/>
    <w:rsid w:val="00CC75DB"/>
    <w:rPr>
      <w:u w:val="dotted"/>
    </w:rPr>
  </w:style>
  <w:style w:type="character" w:styleId="affffe">
    <w:name w:val="Strong"/>
    <w:basedOn w:val="a2"/>
    <w:uiPriority w:val="22"/>
    <w:semiHidden/>
    <w:unhideWhenUsed/>
    <w:qFormat/>
    <w:rsid w:val="00CC75DB"/>
    <w:rPr>
      <w:b/>
      <w:bCs/>
    </w:rPr>
  </w:style>
  <w:style w:type="paragraph" w:styleId="afffff">
    <w:name w:val="Subtitle"/>
    <w:basedOn w:val="a1"/>
    <w:next w:val="a1"/>
    <w:link w:val="afffff0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0">
    <w:name w:val="Подзаголовок Знак"/>
    <w:basedOn w:val="a2"/>
    <w:link w:val="afffff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fffff1">
    <w:name w:val="Subtle Emphasis"/>
    <w:basedOn w:val="a2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afffff2">
    <w:name w:val="Subtle Reference"/>
    <w:basedOn w:val="a2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Grid"/>
    <w:basedOn w:val="a3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CC75DB"/>
    <w:pPr>
      <w:spacing w:after="0"/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CC75DB"/>
    <w:pPr>
      <w:spacing w:after="0"/>
    </w:pPr>
  </w:style>
  <w:style w:type="table" w:styleId="afffff8">
    <w:name w:val="Table Professional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C75DB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CC75DB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CC75DB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C75DB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C75DB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C75DB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75DB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75DB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75DB"/>
    <w:pPr>
      <w:spacing w:after="100"/>
      <w:ind w:left="1760"/>
    </w:pPr>
  </w:style>
  <w:style w:type="paragraph" w:styleId="afffffb">
    <w:name w:val="TOC Heading"/>
    <w:basedOn w:val="1"/>
    <w:next w:val="a1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uk-UA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6207"/>
  </w:style>
  <w:style w:type="paragraph" w:styleId="1">
    <w:name w:val="heading 1"/>
    <w:basedOn w:val="a1"/>
    <w:link w:val="10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a6">
    <w:name w:val="Название Знак"/>
    <w:basedOn w:val="a2"/>
    <w:link w:val="a5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a7">
    <w:name w:val="Placeholder Text"/>
    <w:basedOn w:val="a2"/>
    <w:uiPriority w:val="99"/>
    <w:semiHidden/>
    <w:rsid w:val="008916B6"/>
    <w:rPr>
      <w:color w:val="707070" w:themeColor="accent3" w:themeShade="BF"/>
    </w:rPr>
  </w:style>
  <w:style w:type="paragraph" w:styleId="a0">
    <w:name w:val="List Bullet"/>
    <w:basedOn w:val="a1"/>
    <w:uiPriority w:val="10"/>
    <w:qFormat/>
    <w:pPr>
      <w:numPr>
        <w:numId w:val="14"/>
      </w:numPr>
      <w:spacing w:after="80"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pPr>
      <w:spacing w:after="0"/>
    </w:pPr>
    <w:rPr>
      <w:color w:val="141414" w:themeColor="accent1"/>
    </w:rPr>
  </w:style>
  <w:style w:type="character" w:customStyle="1" w:styleId="ab">
    <w:name w:val="Нижний колонтитул Знак"/>
    <w:basedOn w:val="a2"/>
    <w:link w:val="aa"/>
    <w:uiPriority w:val="99"/>
    <w:rPr>
      <w:color w:val="141414" w:themeColor="accent1"/>
    </w:rPr>
  </w:style>
  <w:style w:type="character" w:styleId="ac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d">
    <w:name w:val="annotation text"/>
    <w:basedOn w:val="a1"/>
    <w:link w:val="ae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ae">
    <w:name w:val="Текст примечания Знак"/>
    <w:basedOn w:val="a2"/>
    <w:link w:val="ad"/>
    <w:uiPriority w:val="99"/>
    <w:semiHidden/>
    <w:rPr>
      <w:color w:val="auto"/>
      <w:szCs w:val="20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af0">
    <w:name w:val="Текст выноски Знак"/>
    <w:basedOn w:val="a2"/>
    <w:link w:val="af"/>
    <w:uiPriority w:val="99"/>
    <w:semiHidden/>
    <w:rPr>
      <w:rFonts w:ascii="Segoe UI" w:hAnsi="Segoe UI" w:cs="Segoe UI"/>
    </w:rPr>
  </w:style>
  <w:style w:type="character" w:customStyle="1" w:styleId="10">
    <w:name w:val="Заголовок 1 Знак"/>
    <w:basedOn w:val="a2"/>
    <w:link w:val="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af1">
    <w:name w:val="Bibliography"/>
    <w:basedOn w:val="a1"/>
    <w:next w:val="a1"/>
    <w:uiPriority w:val="37"/>
    <w:semiHidden/>
    <w:unhideWhenUsed/>
    <w:rsid w:val="00CC75DB"/>
  </w:style>
  <w:style w:type="paragraph" w:styleId="af2">
    <w:name w:val="Block Text"/>
    <w:basedOn w:val="a1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af3">
    <w:name w:val="Body Text"/>
    <w:basedOn w:val="a1"/>
    <w:link w:val="af4"/>
    <w:uiPriority w:val="99"/>
    <w:semiHidden/>
    <w:unhideWhenUsed/>
    <w:rsid w:val="00CC75DB"/>
    <w:pPr>
      <w:spacing w:after="120"/>
    </w:pPr>
  </w:style>
  <w:style w:type="character" w:customStyle="1" w:styleId="af4">
    <w:name w:val="Основной текст Знак"/>
    <w:basedOn w:val="a2"/>
    <w:link w:val="af3"/>
    <w:uiPriority w:val="99"/>
    <w:semiHidden/>
    <w:rsid w:val="00CC75DB"/>
  </w:style>
  <w:style w:type="paragraph" w:styleId="23">
    <w:name w:val="Body Text 2"/>
    <w:basedOn w:val="a1"/>
    <w:link w:val="24"/>
    <w:uiPriority w:val="99"/>
    <w:semiHidden/>
    <w:unhideWhenUsed/>
    <w:rsid w:val="00CC75DB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CC75DB"/>
  </w:style>
  <w:style w:type="paragraph" w:styleId="33">
    <w:name w:val="Body Text 3"/>
    <w:basedOn w:val="a1"/>
    <w:link w:val="34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CC75DB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CC75DB"/>
    <w:pPr>
      <w:spacing w:after="280"/>
      <w:ind w:firstLine="360"/>
    </w:pPr>
  </w:style>
  <w:style w:type="character" w:customStyle="1" w:styleId="af6">
    <w:name w:val="Красная строка Знак"/>
    <w:basedOn w:val="af4"/>
    <w:link w:val="af5"/>
    <w:uiPriority w:val="99"/>
    <w:semiHidden/>
    <w:rsid w:val="00CC75DB"/>
  </w:style>
  <w:style w:type="paragraph" w:styleId="af7">
    <w:name w:val="Body Text Indent"/>
    <w:basedOn w:val="a1"/>
    <w:link w:val="af8"/>
    <w:uiPriority w:val="99"/>
    <w:semiHidden/>
    <w:unhideWhenUsed/>
    <w:rsid w:val="00CC75DB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uiPriority w:val="99"/>
    <w:semiHidden/>
    <w:rsid w:val="00CC75DB"/>
  </w:style>
  <w:style w:type="paragraph" w:styleId="25">
    <w:name w:val="Body Text First Indent 2"/>
    <w:basedOn w:val="af7"/>
    <w:link w:val="26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26">
    <w:name w:val="Красная строка 2 Знак"/>
    <w:basedOn w:val="af8"/>
    <w:link w:val="25"/>
    <w:uiPriority w:val="99"/>
    <w:semiHidden/>
    <w:rsid w:val="00CC75DB"/>
  </w:style>
  <w:style w:type="paragraph" w:styleId="27">
    <w:name w:val="Body Text Indent 2"/>
    <w:basedOn w:val="a1"/>
    <w:link w:val="28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CC75DB"/>
  </w:style>
  <w:style w:type="paragraph" w:styleId="35">
    <w:name w:val="Body Text Indent 3"/>
    <w:basedOn w:val="a1"/>
    <w:link w:val="36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CC75DB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fb">
    <w:name w:val="Closing"/>
    <w:basedOn w:val="a1"/>
    <w:link w:val="afc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c">
    <w:name w:val="Прощание Знак"/>
    <w:basedOn w:val="a2"/>
    <w:link w:val="afb"/>
    <w:uiPriority w:val="2"/>
    <w:semiHidden/>
    <w:rsid w:val="00CC75DB"/>
  </w:style>
  <w:style w:type="table" w:styleId="afd">
    <w:name w:val="Colorful Grid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annotation subject"/>
    <w:basedOn w:val="ad"/>
    <w:next w:val="ad"/>
    <w:link w:val="aff1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ff1">
    <w:name w:val="Тема примечания Знак"/>
    <w:basedOn w:val="ae"/>
    <w:link w:val="aff0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aff2">
    <w:name w:val="Dark List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3">
    <w:name w:val="Date"/>
    <w:basedOn w:val="a1"/>
    <w:next w:val="a1"/>
    <w:link w:val="aff4"/>
    <w:uiPriority w:val="1"/>
    <w:semiHidden/>
    <w:unhideWhenUsed/>
    <w:qFormat/>
    <w:rsid w:val="00CC75DB"/>
  </w:style>
  <w:style w:type="character" w:customStyle="1" w:styleId="aff4">
    <w:name w:val="Дата Знак"/>
    <w:basedOn w:val="a2"/>
    <w:link w:val="aff3"/>
    <w:uiPriority w:val="1"/>
    <w:semiHidden/>
    <w:rsid w:val="00CC75DB"/>
  </w:style>
  <w:style w:type="paragraph" w:styleId="aff5">
    <w:name w:val="Document Map"/>
    <w:basedOn w:val="a1"/>
    <w:link w:val="aff6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CC75DB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75DB"/>
    <w:pPr>
      <w:spacing w:after="0"/>
    </w:pPr>
  </w:style>
  <w:style w:type="character" w:customStyle="1" w:styleId="aff8">
    <w:name w:val="Электронная подпись Знак"/>
    <w:basedOn w:val="a2"/>
    <w:link w:val="aff7"/>
    <w:uiPriority w:val="99"/>
    <w:semiHidden/>
    <w:rsid w:val="00CC75DB"/>
  </w:style>
  <w:style w:type="character" w:styleId="aff9">
    <w:name w:val="Emphasis"/>
    <w:basedOn w:val="a2"/>
    <w:uiPriority w:val="20"/>
    <w:semiHidden/>
    <w:unhideWhenUsed/>
    <w:qFormat/>
    <w:rsid w:val="00CC75DB"/>
    <w:rPr>
      <w:i/>
      <w:iCs/>
    </w:rPr>
  </w:style>
  <w:style w:type="character" w:styleId="affa">
    <w:name w:val="endnote reference"/>
    <w:basedOn w:val="a2"/>
    <w:uiPriority w:val="99"/>
    <w:semiHidden/>
    <w:unhideWhenUsed/>
    <w:rsid w:val="00CC75DB"/>
    <w:rPr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CC75DB"/>
    <w:rPr>
      <w:szCs w:val="20"/>
    </w:rPr>
  </w:style>
  <w:style w:type="paragraph" w:styleId="affd">
    <w:name w:val="envelope address"/>
    <w:basedOn w:val="a1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fff">
    <w:name w:val="footnote reference"/>
    <w:basedOn w:val="a2"/>
    <w:uiPriority w:val="99"/>
    <w:semiHidden/>
    <w:unhideWhenUsed/>
    <w:rsid w:val="00CC75DB"/>
    <w:rPr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32">
    <w:name w:val="Заголовок 3 Знак"/>
    <w:basedOn w:val="a2"/>
    <w:link w:val="31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75DB"/>
  </w:style>
  <w:style w:type="paragraph" w:styleId="HTML0">
    <w:name w:val="HTML Address"/>
    <w:basedOn w:val="a1"/>
    <w:link w:val="HTML1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CC75DB"/>
    <w:rPr>
      <w:i/>
      <w:iCs/>
    </w:rPr>
  </w:style>
  <w:style w:type="character" w:styleId="HTML2">
    <w:name w:val="HTML Cite"/>
    <w:basedOn w:val="a2"/>
    <w:uiPriority w:val="99"/>
    <w:semiHidden/>
    <w:unhideWhenUsed/>
    <w:rsid w:val="00CC75DB"/>
    <w:rPr>
      <w:i/>
      <w:iCs/>
    </w:rPr>
  </w:style>
  <w:style w:type="character" w:styleId="HTML3">
    <w:name w:val="HTML Code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75D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CC75D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75DB"/>
    <w:rPr>
      <w:i/>
      <w:iCs/>
    </w:rPr>
  </w:style>
  <w:style w:type="character" w:styleId="afff2">
    <w:name w:val="Hyperlink"/>
    <w:basedOn w:val="a2"/>
    <w:uiPriority w:val="99"/>
    <w:semiHidden/>
    <w:unhideWhenUsed/>
    <w:rsid w:val="00CC75DB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afff3">
    <w:name w:val="index heading"/>
    <w:basedOn w:val="a1"/>
    <w:next w:val="1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fff4">
    <w:name w:val="Intense Emphasis"/>
    <w:basedOn w:val="a2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afff5">
    <w:name w:val="Intense Quote"/>
    <w:basedOn w:val="a1"/>
    <w:next w:val="a1"/>
    <w:link w:val="afff6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afff6">
    <w:name w:val="Выделенная цитата Знак"/>
    <w:basedOn w:val="a2"/>
    <w:link w:val="afff5"/>
    <w:uiPriority w:val="30"/>
    <w:semiHidden/>
    <w:rsid w:val="00CC75DB"/>
    <w:rPr>
      <w:i/>
      <w:iCs/>
      <w:color w:val="141414" w:themeColor="accent1"/>
    </w:rPr>
  </w:style>
  <w:style w:type="character" w:styleId="afff7">
    <w:name w:val="Intense Reference"/>
    <w:basedOn w:val="a2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afff8">
    <w:name w:val="Light Grid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9">
    <w:name w:val="Light List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a">
    <w:name w:val="Light Shading"/>
    <w:basedOn w:val="a3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afffb">
    <w:name w:val="List"/>
    <w:basedOn w:val="a1"/>
    <w:uiPriority w:val="99"/>
    <w:semiHidden/>
    <w:unhideWhenUsed/>
    <w:rsid w:val="00CC75DB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CC75DB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CC75DB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CC75DB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CC75DB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CC75DB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CC75DB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CC75DB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a">
    <w:name w:val="List Number"/>
    <w:basedOn w:val="a1"/>
    <w:uiPriority w:val="12"/>
    <w:rsid w:val="00CC75D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CC75DB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affff0">
    <w:name w:val="Message Header"/>
    <w:basedOn w:val="a1"/>
    <w:link w:val="affff1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No Spacing"/>
    <w:uiPriority w:val="36"/>
    <w:semiHidden/>
    <w:unhideWhenUsed/>
    <w:qFormat/>
    <w:rsid w:val="00CC75DB"/>
    <w:pPr>
      <w:spacing w:after="0"/>
    </w:pPr>
  </w:style>
  <w:style w:type="paragraph" w:styleId="affff3">
    <w:name w:val="Normal (Web)"/>
    <w:basedOn w:val="a1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CC75DB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CC75DB"/>
    <w:pPr>
      <w:spacing w:after="0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CC75DB"/>
  </w:style>
  <w:style w:type="character" w:styleId="affff7">
    <w:name w:val="page number"/>
    <w:basedOn w:val="a2"/>
    <w:uiPriority w:val="99"/>
    <w:semiHidden/>
    <w:unhideWhenUsed/>
    <w:rsid w:val="00CC75DB"/>
  </w:style>
  <w:style w:type="table" w:customStyle="1" w:styleId="PlainTable1">
    <w:name w:val="Plain Table 1"/>
    <w:basedOn w:val="a3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CC75DB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2f1">
    <w:name w:val="Цитата 2 Знак"/>
    <w:basedOn w:val="a2"/>
    <w:link w:val="2f0"/>
    <w:uiPriority w:val="29"/>
    <w:semiHidden/>
    <w:rsid w:val="00CC75DB"/>
    <w:rPr>
      <w:i/>
      <w:iCs/>
    </w:rPr>
  </w:style>
  <w:style w:type="paragraph" w:styleId="affffa">
    <w:name w:val="Salutation"/>
    <w:basedOn w:val="a1"/>
    <w:next w:val="a1"/>
    <w:link w:val="affffb"/>
    <w:uiPriority w:val="2"/>
    <w:semiHidden/>
    <w:unhideWhenUsed/>
    <w:qFormat/>
    <w:rsid w:val="00CC75DB"/>
  </w:style>
  <w:style w:type="character" w:customStyle="1" w:styleId="affffb">
    <w:name w:val="Приветствие Знак"/>
    <w:basedOn w:val="a2"/>
    <w:link w:val="affffa"/>
    <w:uiPriority w:val="2"/>
    <w:semiHidden/>
    <w:rsid w:val="00CC75DB"/>
  </w:style>
  <w:style w:type="paragraph" w:styleId="affffc">
    <w:name w:val="Signature"/>
    <w:basedOn w:val="a1"/>
    <w:link w:val="affffd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ffffd">
    <w:name w:val="Подпись Знак"/>
    <w:basedOn w:val="a2"/>
    <w:link w:val="affffc"/>
    <w:uiPriority w:val="2"/>
    <w:semiHidden/>
    <w:rsid w:val="00CC75DB"/>
  </w:style>
  <w:style w:type="character" w:customStyle="1" w:styleId="SmartHyperlink">
    <w:name w:val="Smart Hyperlink"/>
    <w:basedOn w:val="a2"/>
    <w:uiPriority w:val="99"/>
    <w:semiHidden/>
    <w:unhideWhenUsed/>
    <w:rsid w:val="00CC75DB"/>
    <w:rPr>
      <w:u w:val="dotted"/>
    </w:rPr>
  </w:style>
  <w:style w:type="character" w:styleId="affffe">
    <w:name w:val="Strong"/>
    <w:basedOn w:val="a2"/>
    <w:uiPriority w:val="22"/>
    <w:semiHidden/>
    <w:unhideWhenUsed/>
    <w:qFormat/>
    <w:rsid w:val="00CC75DB"/>
    <w:rPr>
      <w:b/>
      <w:bCs/>
    </w:rPr>
  </w:style>
  <w:style w:type="paragraph" w:styleId="afffff">
    <w:name w:val="Subtitle"/>
    <w:basedOn w:val="a1"/>
    <w:next w:val="a1"/>
    <w:link w:val="afffff0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0">
    <w:name w:val="Подзаголовок Знак"/>
    <w:basedOn w:val="a2"/>
    <w:link w:val="afffff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fffff1">
    <w:name w:val="Subtle Emphasis"/>
    <w:basedOn w:val="a2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afffff2">
    <w:name w:val="Subtle Reference"/>
    <w:basedOn w:val="a2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Grid"/>
    <w:basedOn w:val="a3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CC75DB"/>
    <w:pPr>
      <w:spacing w:after="0"/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CC75DB"/>
    <w:pPr>
      <w:spacing w:after="0"/>
    </w:pPr>
  </w:style>
  <w:style w:type="table" w:styleId="afffff8">
    <w:name w:val="Table Professional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C75DB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CC75DB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CC75DB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C75DB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C75DB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C75DB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75DB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75DB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75DB"/>
    <w:pPr>
      <w:spacing w:after="100"/>
      <w:ind w:left="1760"/>
    </w:pPr>
  </w:style>
  <w:style w:type="paragraph" w:styleId="afffffb">
    <w:name w:val="TOC Heading"/>
    <w:basedOn w:val="1"/>
    <w:next w:val="a1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3087582CBF4B1880928112E057F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803C1-9B1D-4E48-8025-4B5BBE77C83C}"/>
      </w:docPartPr>
      <w:docPartBody>
        <w:p w:rsidR="00906D7E" w:rsidRDefault="00805B32">
          <w:pPr>
            <w:pStyle w:val="393087582CBF4B1880928112E057F30D"/>
          </w:pPr>
          <w:r>
            <w:rPr>
              <w:lang w:bidi="uk-UA"/>
            </w:rPr>
            <w:t>Ваше ім’я</w:t>
          </w:r>
        </w:p>
      </w:docPartBody>
    </w:docPart>
    <w:docPart>
      <w:docPartPr>
        <w:name w:val="F8CC0CBE254A46EBA8B09EE81D1293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871D6-AEEC-4EEF-8B9F-022FE350BD53}"/>
      </w:docPartPr>
      <w:docPartBody>
        <w:p w:rsidR="00906D7E" w:rsidRDefault="00805B32">
          <w:pPr>
            <w:pStyle w:val="F8CC0CBE254A46EBA8B09EE81D1293C1"/>
          </w:pPr>
          <w:r>
            <w:rPr>
              <w:lang w:bidi="uk-UA"/>
            </w:rPr>
            <w:t>Ціль</w:t>
          </w:r>
        </w:p>
      </w:docPartBody>
    </w:docPart>
    <w:docPart>
      <w:docPartPr>
        <w:name w:val="1471AFB2D6B8402B85A9A015D9865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7F2C-D6CA-4B34-A6BE-F4AE39EE4911}"/>
      </w:docPartPr>
      <w:docPartBody>
        <w:p w:rsidR="00906D7E" w:rsidRDefault="00805B32">
          <w:pPr>
            <w:pStyle w:val="1471AFB2D6B8402B85A9A015D9865CFA"/>
          </w:pPr>
          <w:r>
            <w:rPr>
              <w:lang w:bidi="uk-UA"/>
            </w:rPr>
            <w:t>Освіта</w:t>
          </w:r>
        </w:p>
      </w:docPartBody>
    </w:docPart>
    <w:docPart>
      <w:docPartPr>
        <w:name w:val="832948479A984197963E3FEC4A619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50B5C0-30BC-4167-9BEA-461BEC74BC19}"/>
      </w:docPartPr>
      <w:docPartBody>
        <w:p w:rsidR="00906D7E" w:rsidRDefault="00805B32">
          <w:pPr>
            <w:pStyle w:val="832948479A984197963E3FEC4A6193C5"/>
          </w:pPr>
          <w:r>
            <w:rPr>
              <w:lang w:bidi="uk-UA"/>
            </w:rPr>
            <w:t>Ступінь 1</w:t>
          </w:r>
        </w:p>
      </w:docPartBody>
    </w:docPart>
    <w:docPart>
      <w:docPartPr>
        <w:name w:val="F3084991554A4B2C8BF5C42B508EF8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BBD01-5750-4CD8-B8A4-A0525175257E}"/>
      </w:docPartPr>
      <w:docPartBody>
        <w:p w:rsidR="00906D7E" w:rsidRDefault="00805B32">
          <w:pPr>
            <w:pStyle w:val="F3084991554A4B2C8BF5C42B508EF827"/>
          </w:pPr>
          <w:r>
            <w:rPr>
              <w:lang w:bidi="uk-UA"/>
            </w:rPr>
            <w:t>Досвід роботи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56"/>
    <w:rsid w:val="00046F8C"/>
    <w:rsid w:val="006A2156"/>
    <w:rsid w:val="00805B32"/>
    <w:rsid w:val="0090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087582CBF4B1880928112E057F30D">
    <w:name w:val="393087582CBF4B1880928112E057F30D"/>
  </w:style>
  <w:style w:type="paragraph" w:customStyle="1" w:styleId="2162ADF7509B46AC9B30F4DF2B2489F3">
    <w:name w:val="2162ADF7509B46AC9B30F4DF2B2489F3"/>
  </w:style>
  <w:style w:type="paragraph" w:customStyle="1" w:styleId="ED309C86F5A24D8F8A28287F27F9F715">
    <w:name w:val="ED309C86F5A24D8F8A28287F27F9F715"/>
  </w:style>
  <w:style w:type="paragraph" w:customStyle="1" w:styleId="2A208075D0CA4BA38762080BFFE2305D">
    <w:name w:val="2A208075D0CA4BA38762080BFFE2305D"/>
  </w:style>
  <w:style w:type="paragraph" w:customStyle="1" w:styleId="7A58DB87FA444ABE95AEF64B5AFB3C47">
    <w:name w:val="7A58DB87FA444ABE95AEF64B5AFB3C47"/>
  </w:style>
  <w:style w:type="paragraph" w:customStyle="1" w:styleId="F8CC0CBE254A46EBA8B09EE81D1293C1">
    <w:name w:val="F8CC0CBE254A46EBA8B09EE81D1293C1"/>
  </w:style>
  <w:style w:type="paragraph" w:customStyle="1" w:styleId="2BDEA5DE8E874B7CBE30F42EFEAA0F9E">
    <w:name w:val="2BDEA5DE8E874B7CBE30F42EFEAA0F9E"/>
  </w:style>
  <w:style w:type="paragraph" w:customStyle="1" w:styleId="1471AFB2D6B8402B85A9A015D9865CFA">
    <w:name w:val="1471AFB2D6B8402B85A9A015D9865CFA"/>
  </w:style>
  <w:style w:type="paragraph" w:customStyle="1" w:styleId="832948479A984197963E3FEC4A6193C5">
    <w:name w:val="832948479A984197963E3FEC4A6193C5"/>
  </w:style>
  <w:style w:type="paragraph" w:customStyle="1" w:styleId="11083A94B57742C6B3B9640362000E6B">
    <w:name w:val="11083A94B57742C6B3B9640362000E6B"/>
  </w:style>
  <w:style w:type="paragraph" w:customStyle="1" w:styleId="5A88858C27264F858C613F09A4599975">
    <w:name w:val="5A88858C27264F858C613F09A4599975"/>
  </w:style>
  <w:style w:type="paragraph" w:customStyle="1" w:styleId="302B8AAD090B41A3BEEE5F741E1F7B77">
    <w:name w:val="302B8AAD090B41A3BEEE5F741E1F7B77"/>
  </w:style>
  <w:style w:type="paragraph" w:customStyle="1" w:styleId="F19B6689BE48416A98B53C8D6A7B2EC3">
    <w:name w:val="F19B6689BE48416A98B53C8D6A7B2EC3"/>
  </w:style>
  <w:style w:type="paragraph" w:customStyle="1" w:styleId="D8C025F597E345369EB1F64045CBEA3A">
    <w:name w:val="D8C025F597E345369EB1F64045CBEA3A"/>
  </w:style>
  <w:style w:type="paragraph" w:customStyle="1" w:styleId="CF69C2B72A9248C8845DEA62319F0A61">
    <w:name w:val="CF69C2B72A9248C8845DEA62319F0A61"/>
  </w:style>
  <w:style w:type="paragraph" w:customStyle="1" w:styleId="FED52CF9A8DF4A6FAF17B46B8AC3785F">
    <w:name w:val="FED52CF9A8DF4A6FAF17B46B8AC3785F"/>
  </w:style>
  <w:style w:type="paragraph" w:customStyle="1" w:styleId="E9D03DAAE9254CF1B3C0140DF3E58D26">
    <w:name w:val="E9D03DAAE9254CF1B3C0140DF3E58D26"/>
  </w:style>
  <w:style w:type="paragraph" w:customStyle="1" w:styleId="CD0FF2469E4C400C800476A56DF11B4D">
    <w:name w:val="CD0FF2469E4C400C800476A56DF11B4D"/>
  </w:style>
  <w:style w:type="paragraph" w:customStyle="1" w:styleId="C1710809B96142EF848399DD589C9ED9">
    <w:name w:val="C1710809B96142EF848399DD589C9ED9"/>
  </w:style>
  <w:style w:type="paragraph" w:customStyle="1" w:styleId="DA868402D6EF401196F78E4C7F06C5A8">
    <w:name w:val="DA868402D6EF401196F78E4C7F06C5A8"/>
  </w:style>
  <w:style w:type="paragraph" w:customStyle="1" w:styleId="A30CAD5545474A6693C7E8B43E882285">
    <w:name w:val="A30CAD5545474A6693C7E8B43E882285"/>
  </w:style>
  <w:style w:type="paragraph" w:customStyle="1" w:styleId="AF7218EA346B4818AF953E3B6CDA0E9F">
    <w:name w:val="AF7218EA346B4818AF953E3B6CDA0E9F"/>
  </w:style>
  <w:style w:type="paragraph" w:customStyle="1" w:styleId="50C4705F29154F2BBAE39CCBE776F356">
    <w:name w:val="50C4705F29154F2BBAE39CCBE776F356"/>
  </w:style>
  <w:style w:type="paragraph" w:customStyle="1" w:styleId="033CF331049C4ED6B873C282211E53DF">
    <w:name w:val="033CF331049C4ED6B873C282211E53DF"/>
  </w:style>
  <w:style w:type="paragraph" w:customStyle="1" w:styleId="EB8667A0F901421CB8CAA0B14EF88935">
    <w:name w:val="EB8667A0F901421CB8CAA0B14EF88935"/>
  </w:style>
  <w:style w:type="paragraph" w:customStyle="1" w:styleId="F9E821804F12443B9EA04C06C9033EAA">
    <w:name w:val="F9E821804F12443B9EA04C06C9033EAA"/>
  </w:style>
  <w:style w:type="paragraph" w:customStyle="1" w:styleId="94952FCC243B400B93406F6ED4585801">
    <w:name w:val="94952FCC243B400B93406F6ED4585801"/>
  </w:style>
  <w:style w:type="paragraph" w:customStyle="1" w:styleId="6376D179FDF448878F682BA7321D3181">
    <w:name w:val="6376D179FDF448878F682BA7321D3181"/>
  </w:style>
  <w:style w:type="paragraph" w:customStyle="1" w:styleId="F3084991554A4B2C8BF5C42B508EF827">
    <w:name w:val="F3084991554A4B2C8BF5C42B508EF827"/>
  </w:style>
  <w:style w:type="paragraph" w:customStyle="1" w:styleId="768C6220058549B484F61A47DDD3B211">
    <w:name w:val="768C6220058549B484F61A47DDD3B211"/>
  </w:style>
  <w:style w:type="paragraph" w:customStyle="1" w:styleId="301B72E4347847A7980838ADD0F561B9">
    <w:name w:val="301B72E4347847A7980838ADD0F561B9"/>
  </w:style>
  <w:style w:type="paragraph" w:customStyle="1" w:styleId="2D5FA294F0CA4B2EA167CF0E92B751F1">
    <w:name w:val="2D5FA294F0CA4B2EA167CF0E92B751F1"/>
  </w:style>
  <w:style w:type="paragraph" w:customStyle="1" w:styleId="861940EB60DD46408F903CAE2FE27EF9">
    <w:name w:val="861940EB60DD46408F903CAE2FE27EF9"/>
  </w:style>
  <w:style w:type="paragraph" w:customStyle="1" w:styleId="E2A02DA5B044440C93A8558A007A9462">
    <w:name w:val="E2A02DA5B044440C93A8558A007A9462"/>
  </w:style>
  <w:style w:type="paragraph" w:customStyle="1" w:styleId="19E0934F3AB84210BE3C3B8009A0F988">
    <w:name w:val="19E0934F3AB84210BE3C3B8009A0F988"/>
  </w:style>
  <w:style w:type="paragraph" w:customStyle="1" w:styleId="B0161B19ECA34F37B397AAC6D81F2743">
    <w:name w:val="B0161B19ECA34F37B397AAC6D81F2743"/>
  </w:style>
  <w:style w:type="paragraph" w:customStyle="1" w:styleId="18CBB4052FAA40B3B36B3EBCCC8044FB">
    <w:name w:val="18CBB4052FAA40B3B36B3EBCCC8044FB"/>
    <w:rsid w:val="006A2156"/>
  </w:style>
  <w:style w:type="paragraph" w:customStyle="1" w:styleId="07C644E3456D4712B34F54C9C3DC7C8B">
    <w:name w:val="07C644E3456D4712B34F54C9C3DC7C8B"/>
    <w:rsid w:val="006A21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087582CBF4B1880928112E057F30D">
    <w:name w:val="393087582CBF4B1880928112E057F30D"/>
  </w:style>
  <w:style w:type="paragraph" w:customStyle="1" w:styleId="2162ADF7509B46AC9B30F4DF2B2489F3">
    <w:name w:val="2162ADF7509B46AC9B30F4DF2B2489F3"/>
  </w:style>
  <w:style w:type="paragraph" w:customStyle="1" w:styleId="ED309C86F5A24D8F8A28287F27F9F715">
    <w:name w:val="ED309C86F5A24D8F8A28287F27F9F715"/>
  </w:style>
  <w:style w:type="paragraph" w:customStyle="1" w:styleId="2A208075D0CA4BA38762080BFFE2305D">
    <w:name w:val="2A208075D0CA4BA38762080BFFE2305D"/>
  </w:style>
  <w:style w:type="paragraph" w:customStyle="1" w:styleId="7A58DB87FA444ABE95AEF64B5AFB3C47">
    <w:name w:val="7A58DB87FA444ABE95AEF64B5AFB3C47"/>
  </w:style>
  <w:style w:type="paragraph" w:customStyle="1" w:styleId="F8CC0CBE254A46EBA8B09EE81D1293C1">
    <w:name w:val="F8CC0CBE254A46EBA8B09EE81D1293C1"/>
  </w:style>
  <w:style w:type="paragraph" w:customStyle="1" w:styleId="2BDEA5DE8E874B7CBE30F42EFEAA0F9E">
    <w:name w:val="2BDEA5DE8E874B7CBE30F42EFEAA0F9E"/>
  </w:style>
  <w:style w:type="paragraph" w:customStyle="1" w:styleId="1471AFB2D6B8402B85A9A015D9865CFA">
    <w:name w:val="1471AFB2D6B8402B85A9A015D9865CFA"/>
  </w:style>
  <w:style w:type="paragraph" w:customStyle="1" w:styleId="832948479A984197963E3FEC4A6193C5">
    <w:name w:val="832948479A984197963E3FEC4A6193C5"/>
  </w:style>
  <w:style w:type="paragraph" w:customStyle="1" w:styleId="11083A94B57742C6B3B9640362000E6B">
    <w:name w:val="11083A94B57742C6B3B9640362000E6B"/>
  </w:style>
  <w:style w:type="paragraph" w:customStyle="1" w:styleId="5A88858C27264F858C613F09A4599975">
    <w:name w:val="5A88858C27264F858C613F09A4599975"/>
  </w:style>
  <w:style w:type="paragraph" w:customStyle="1" w:styleId="302B8AAD090B41A3BEEE5F741E1F7B77">
    <w:name w:val="302B8AAD090B41A3BEEE5F741E1F7B77"/>
  </w:style>
  <w:style w:type="paragraph" w:customStyle="1" w:styleId="F19B6689BE48416A98B53C8D6A7B2EC3">
    <w:name w:val="F19B6689BE48416A98B53C8D6A7B2EC3"/>
  </w:style>
  <w:style w:type="paragraph" w:customStyle="1" w:styleId="D8C025F597E345369EB1F64045CBEA3A">
    <w:name w:val="D8C025F597E345369EB1F64045CBEA3A"/>
  </w:style>
  <w:style w:type="paragraph" w:customStyle="1" w:styleId="CF69C2B72A9248C8845DEA62319F0A61">
    <w:name w:val="CF69C2B72A9248C8845DEA62319F0A61"/>
  </w:style>
  <w:style w:type="paragraph" w:customStyle="1" w:styleId="FED52CF9A8DF4A6FAF17B46B8AC3785F">
    <w:name w:val="FED52CF9A8DF4A6FAF17B46B8AC3785F"/>
  </w:style>
  <w:style w:type="paragraph" w:customStyle="1" w:styleId="E9D03DAAE9254CF1B3C0140DF3E58D26">
    <w:name w:val="E9D03DAAE9254CF1B3C0140DF3E58D26"/>
  </w:style>
  <w:style w:type="paragraph" w:customStyle="1" w:styleId="CD0FF2469E4C400C800476A56DF11B4D">
    <w:name w:val="CD0FF2469E4C400C800476A56DF11B4D"/>
  </w:style>
  <w:style w:type="paragraph" w:customStyle="1" w:styleId="C1710809B96142EF848399DD589C9ED9">
    <w:name w:val="C1710809B96142EF848399DD589C9ED9"/>
  </w:style>
  <w:style w:type="paragraph" w:customStyle="1" w:styleId="DA868402D6EF401196F78E4C7F06C5A8">
    <w:name w:val="DA868402D6EF401196F78E4C7F06C5A8"/>
  </w:style>
  <w:style w:type="paragraph" w:customStyle="1" w:styleId="A30CAD5545474A6693C7E8B43E882285">
    <w:name w:val="A30CAD5545474A6693C7E8B43E882285"/>
  </w:style>
  <w:style w:type="paragraph" w:customStyle="1" w:styleId="AF7218EA346B4818AF953E3B6CDA0E9F">
    <w:name w:val="AF7218EA346B4818AF953E3B6CDA0E9F"/>
  </w:style>
  <w:style w:type="paragraph" w:customStyle="1" w:styleId="50C4705F29154F2BBAE39CCBE776F356">
    <w:name w:val="50C4705F29154F2BBAE39CCBE776F356"/>
  </w:style>
  <w:style w:type="paragraph" w:customStyle="1" w:styleId="033CF331049C4ED6B873C282211E53DF">
    <w:name w:val="033CF331049C4ED6B873C282211E53DF"/>
  </w:style>
  <w:style w:type="paragraph" w:customStyle="1" w:styleId="EB8667A0F901421CB8CAA0B14EF88935">
    <w:name w:val="EB8667A0F901421CB8CAA0B14EF88935"/>
  </w:style>
  <w:style w:type="paragraph" w:customStyle="1" w:styleId="F9E821804F12443B9EA04C06C9033EAA">
    <w:name w:val="F9E821804F12443B9EA04C06C9033EAA"/>
  </w:style>
  <w:style w:type="paragraph" w:customStyle="1" w:styleId="94952FCC243B400B93406F6ED4585801">
    <w:name w:val="94952FCC243B400B93406F6ED4585801"/>
  </w:style>
  <w:style w:type="paragraph" w:customStyle="1" w:styleId="6376D179FDF448878F682BA7321D3181">
    <w:name w:val="6376D179FDF448878F682BA7321D3181"/>
  </w:style>
  <w:style w:type="paragraph" w:customStyle="1" w:styleId="F3084991554A4B2C8BF5C42B508EF827">
    <w:name w:val="F3084991554A4B2C8BF5C42B508EF827"/>
  </w:style>
  <w:style w:type="paragraph" w:customStyle="1" w:styleId="768C6220058549B484F61A47DDD3B211">
    <w:name w:val="768C6220058549B484F61A47DDD3B211"/>
  </w:style>
  <w:style w:type="paragraph" w:customStyle="1" w:styleId="301B72E4347847A7980838ADD0F561B9">
    <w:name w:val="301B72E4347847A7980838ADD0F561B9"/>
  </w:style>
  <w:style w:type="paragraph" w:customStyle="1" w:styleId="2D5FA294F0CA4B2EA167CF0E92B751F1">
    <w:name w:val="2D5FA294F0CA4B2EA167CF0E92B751F1"/>
  </w:style>
  <w:style w:type="paragraph" w:customStyle="1" w:styleId="861940EB60DD46408F903CAE2FE27EF9">
    <w:name w:val="861940EB60DD46408F903CAE2FE27EF9"/>
  </w:style>
  <w:style w:type="paragraph" w:customStyle="1" w:styleId="E2A02DA5B044440C93A8558A007A9462">
    <w:name w:val="E2A02DA5B044440C93A8558A007A9462"/>
  </w:style>
  <w:style w:type="paragraph" w:customStyle="1" w:styleId="19E0934F3AB84210BE3C3B8009A0F988">
    <w:name w:val="19E0934F3AB84210BE3C3B8009A0F988"/>
  </w:style>
  <w:style w:type="paragraph" w:customStyle="1" w:styleId="B0161B19ECA34F37B397AAC6D81F2743">
    <w:name w:val="B0161B19ECA34F37B397AAC6D81F2743"/>
  </w:style>
  <w:style w:type="paragraph" w:customStyle="1" w:styleId="18CBB4052FAA40B3B36B3EBCCC8044FB">
    <w:name w:val="18CBB4052FAA40B3B36B3EBCCC8044FB"/>
    <w:rsid w:val="006A2156"/>
  </w:style>
  <w:style w:type="paragraph" w:customStyle="1" w:styleId="07C644E3456D4712B34F54C9C3DC7C8B">
    <w:name w:val="07C644E3456D4712B34F54C9C3DC7C8B"/>
    <w:rsid w:val="006A2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description>Name</dc:description>
  <cp:lastModifiedBy>acer</cp:lastModifiedBy>
  <cp:revision>2</cp:revision>
  <dcterms:created xsi:type="dcterms:W3CDTF">2023-05-22T15:56:00Z</dcterms:created>
  <dcterms:modified xsi:type="dcterms:W3CDTF">2023-05-22T15:56:00Z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